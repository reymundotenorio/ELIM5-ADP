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D611" w14:textId="32F3CF82" w:rsidR="00551B77" w:rsidRDefault="00CA162E">
      <w:pPr>
        <w:rPr>
          <w:rFonts w:ascii="Century Gothic" w:eastAsia="Times New Roman" w:hAnsi="Century Gothic" w:cs="Times New Roman"/>
          <w:b/>
          <w:bCs/>
          <w:color w:val="1A4A5E"/>
          <w:sz w:val="44"/>
          <w:szCs w:val="44"/>
        </w:rPr>
      </w:pPr>
      <w:r>
        <w:rPr>
          <w:rFonts w:ascii="Century Gothic" w:eastAsia="Times New Roman" w:hAnsi="Century Gothic" w:cs="Times New Roman"/>
          <w:b/>
          <w:bCs/>
          <w:color w:val="1A4A5E"/>
          <w:sz w:val="14"/>
          <w:szCs w:val="44"/>
        </w:rPr>
        <w:br/>
      </w:r>
      <w:r>
        <w:rPr>
          <w:rFonts w:ascii="Century Gothic" w:eastAsia="Times New Roman" w:hAnsi="Century Gothic" w:cs="Times New Roman"/>
          <w:b/>
          <w:bCs/>
          <w:color w:val="1A4A5E"/>
          <w:sz w:val="14"/>
          <w:szCs w:val="44"/>
        </w:rPr>
        <w:br/>
      </w:r>
      <w:r w:rsidR="00441011">
        <w:rPr>
          <w:rFonts w:ascii="Century Gothic" w:eastAsia="Times New Roman" w:hAnsi="Century Gothic" w:cs="Times New Roman"/>
          <w:b/>
          <w:bCs/>
          <w:sz w:val="44"/>
          <w:szCs w:val="44"/>
        </w:rPr>
        <w:t>ELIM5 PROJECT</w:t>
      </w:r>
      <w:r w:rsidR="00551B77" w:rsidRPr="00FE4C22">
        <w:rPr>
          <w:rFonts w:ascii="Century Gothic" w:eastAsia="Times New Roman" w:hAnsi="Century Gothic" w:cs="Times New Roman"/>
          <w:b/>
          <w:bCs/>
          <w:sz w:val="44"/>
          <w:szCs w:val="44"/>
        </w:rPr>
        <w:t xml:space="preserve"> BRIEF</w:t>
      </w:r>
      <w:r w:rsidR="0081565E" w:rsidRPr="00FE4C22">
        <w:rPr>
          <w:rFonts w:ascii="Century Gothic" w:eastAsia="Times New Roman" w:hAnsi="Century Gothic" w:cs="Times New Roman"/>
          <w:b/>
          <w:bCs/>
          <w:sz w:val="44"/>
          <w:szCs w:val="44"/>
        </w:rPr>
        <w:t xml:space="preserve"> </w:t>
      </w:r>
      <w:r w:rsidR="00BC17E0">
        <w:rPr>
          <w:rFonts w:ascii="Century Gothic" w:eastAsia="Times New Roman" w:hAnsi="Century Gothic" w:cs="Times New Roman"/>
          <w:b/>
          <w:bCs/>
          <w:color w:val="1A4A5E"/>
          <w:sz w:val="44"/>
          <w:szCs w:val="44"/>
        </w:rPr>
        <w:tab/>
      </w:r>
      <w:r w:rsidR="00BC17E0">
        <w:rPr>
          <w:rFonts w:ascii="Century Gothic" w:eastAsia="Times New Roman" w:hAnsi="Century Gothic" w:cs="Times New Roman"/>
          <w:b/>
          <w:bCs/>
          <w:color w:val="1A4A5E"/>
          <w:sz w:val="44"/>
          <w:szCs w:val="44"/>
        </w:rPr>
        <w:tab/>
      </w:r>
    </w:p>
    <w:p w14:paraId="29991A33" w14:textId="77777777" w:rsidR="00BC17E0" w:rsidRDefault="00BC17E0"/>
    <w:tbl>
      <w:tblPr>
        <w:tblW w:w="10800" w:type="dxa"/>
        <w:tblLook w:val="04A0" w:firstRow="1" w:lastRow="0" w:firstColumn="1" w:lastColumn="0" w:noHBand="0" w:noVBand="1"/>
      </w:tblPr>
      <w:tblGrid>
        <w:gridCol w:w="3240"/>
        <w:gridCol w:w="2160"/>
        <w:gridCol w:w="5400"/>
      </w:tblGrid>
      <w:tr w:rsidR="00551B77" w:rsidRPr="00551B77" w14:paraId="139C9857" w14:textId="77777777" w:rsidTr="00F24C80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8EF010" w14:textId="386CECFB" w:rsidR="00551B77" w:rsidRPr="00551B77" w:rsidRDefault="00CE0C55" w:rsidP="00551B7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CANDIDATE </w:t>
            </w:r>
            <w:r w:rsidR="00FE4C22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PROJECT</w:t>
            </w:r>
          </w:p>
        </w:tc>
      </w:tr>
      <w:tr w:rsidR="00551B77" w:rsidRPr="00551B77" w14:paraId="2585D3E6" w14:textId="77777777" w:rsidTr="00F24C80">
        <w:trPr>
          <w:trHeight w:val="485"/>
        </w:trPr>
        <w:tc>
          <w:tcPr>
            <w:tcW w:w="3240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798D0543" w14:textId="77777777" w:rsidR="00551B77" w:rsidRPr="00551B77" w:rsidRDefault="00551B77" w:rsidP="00551B77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1A4A5E"/>
                <w:sz w:val="20"/>
                <w:szCs w:val="20"/>
              </w:rPr>
            </w:pPr>
            <w:r w:rsidRPr="00551B77">
              <w:rPr>
                <w:rFonts w:ascii="Century Gothic" w:eastAsia="Times New Roman" w:hAnsi="Century Gothic" w:cs="Times New Roman"/>
                <w:b/>
                <w:bCs/>
                <w:color w:val="1A4A5E"/>
                <w:sz w:val="20"/>
                <w:szCs w:val="20"/>
              </w:rPr>
              <w:t>PROJECT NAME</w:t>
            </w:r>
          </w:p>
        </w:tc>
        <w:tc>
          <w:tcPr>
            <w:tcW w:w="7560" w:type="dxa"/>
            <w:gridSpan w:val="2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0FDC5E" w14:textId="271416DD" w:rsidR="00551B77" w:rsidRPr="00551B77" w:rsidRDefault="005C4EA1" w:rsidP="00551B77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Web Development</w:t>
            </w:r>
            <w:r w:rsidR="00D325A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 Project </w:t>
            </w:r>
            <w:r w:rsidR="00F7266E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551B77" w:rsidRPr="00551B77" w14:paraId="6EFD59A4" w14:textId="77777777" w:rsidTr="00F24C80">
        <w:trPr>
          <w:trHeight w:val="480"/>
        </w:trPr>
        <w:tc>
          <w:tcPr>
            <w:tcW w:w="324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EEAF6" w:themeFill="accent1" w:themeFillTint="33"/>
            <w:vAlign w:val="center"/>
            <w:hideMark/>
          </w:tcPr>
          <w:p w14:paraId="1A1ED88D" w14:textId="6F31B14B" w:rsidR="00551B77" w:rsidRPr="00551B77" w:rsidRDefault="0081565E" w:rsidP="00551B77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1A4A5E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1A4A5E"/>
                <w:sz w:val="20"/>
                <w:szCs w:val="20"/>
              </w:rPr>
              <w:t>DUE DATE</w:t>
            </w:r>
          </w:p>
        </w:tc>
        <w:tc>
          <w:tcPr>
            <w:tcW w:w="756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C666354" w14:textId="50C4720A" w:rsidR="00551B77" w:rsidRPr="00551B77" w:rsidRDefault="000658F2" w:rsidP="00551B77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Friday</w:t>
            </w:r>
            <w:bookmarkStart w:id="0" w:name="_GoBack"/>
            <w:bookmarkEnd w:id="0"/>
            <w:r w:rsidR="00FE4C2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 July 2</w:t>
            </w:r>
            <w:r w:rsidR="00D325A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6</w:t>
            </w:r>
            <w:r w:rsidR="00FE4C22" w:rsidRPr="00FE4C2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 w:rsidR="00FE4C2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 2019</w:t>
            </w:r>
          </w:p>
        </w:tc>
      </w:tr>
      <w:tr w:rsidR="00551B77" w:rsidRPr="00551B77" w14:paraId="695E55D5" w14:textId="77777777" w:rsidTr="00F24C80">
        <w:trPr>
          <w:trHeight w:val="360"/>
        </w:trPr>
        <w:tc>
          <w:tcPr>
            <w:tcW w:w="3240" w:type="dxa"/>
            <w:vMerge w:val="restart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085062DA" w14:textId="5DCCB386" w:rsidR="00551B77" w:rsidRPr="00551B77" w:rsidRDefault="007A7B4F" w:rsidP="00551B77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1A4A5E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1A4A5E"/>
                <w:sz w:val="20"/>
                <w:szCs w:val="20"/>
              </w:rPr>
              <w:t xml:space="preserve">ELIM5 </w:t>
            </w:r>
            <w:r w:rsidR="00551B77" w:rsidRPr="00551B77">
              <w:rPr>
                <w:rFonts w:ascii="Century Gothic" w:eastAsia="Times New Roman" w:hAnsi="Century Gothic" w:cs="Times New Roman"/>
                <w:b/>
                <w:bCs/>
                <w:color w:val="1A4A5E"/>
                <w:sz w:val="20"/>
                <w:szCs w:val="20"/>
              </w:rPr>
              <w:t>CONTACT INFO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0EED07CF" w14:textId="77777777" w:rsidR="00551B77" w:rsidRPr="00551B77" w:rsidRDefault="00551B77" w:rsidP="00551B77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1A4A5E"/>
                <w:sz w:val="18"/>
                <w:szCs w:val="18"/>
              </w:rPr>
            </w:pPr>
            <w:r w:rsidRPr="00551B77">
              <w:rPr>
                <w:rFonts w:ascii="Century Gothic" w:eastAsia="Times New Roman" w:hAnsi="Century Gothic" w:cs="Times New Roman"/>
                <w:b/>
                <w:bCs/>
                <w:color w:val="1A4A5E"/>
                <w:sz w:val="18"/>
                <w:szCs w:val="18"/>
              </w:rPr>
              <w:t>NAME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6515609" w14:textId="1F7EE82E" w:rsidR="00551B77" w:rsidRPr="00551B77" w:rsidRDefault="00551B77" w:rsidP="00551B77">
            <w:pPr>
              <w:ind w:firstLineChars="100" w:firstLine="200"/>
              <w:rPr>
                <w:rFonts w:ascii="Century Gothic" w:eastAsia="Times New Roman" w:hAnsi="Century Gothic" w:cs="Times New Roman"/>
                <w:color w:val="1A4A5E"/>
                <w:sz w:val="20"/>
                <w:szCs w:val="20"/>
              </w:rPr>
            </w:pPr>
            <w:r w:rsidRPr="00551B77">
              <w:rPr>
                <w:rFonts w:ascii="Century Gothic" w:eastAsia="Times New Roman" w:hAnsi="Century Gothic" w:cs="Times New Roman"/>
                <w:color w:val="1A4A5E"/>
                <w:sz w:val="20"/>
                <w:szCs w:val="20"/>
              </w:rPr>
              <w:t> </w:t>
            </w:r>
            <w:r w:rsidR="00CE0C55">
              <w:rPr>
                <w:rFonts w:ascii="Century Gothic" w:eastAsia="Times New Roman" w:hAnsi="Century Gothic" w:cs="Times New Roman"/>
                <w:color w:val="1A4A5E"/>
                <w:sz w:val="20"/>
                <w:szCs w:val="20"/>
              </w:rPr>
              <w:t>Salvador Talavera</w:t>
            </w:r>
          </w:p>
        </w:tc>
      </w:tr>
      <w:tr w:rsidR="00551B77" w:rsidRPr="00551B77" w14:paraId="0ABEB03F" w14:textId="77777777" w:rsidTr="00F24C80">
        <w:trPr>
          <w:trHeight w:val="360"/>
        </w:trPr>
        <w:tc>
          <w:tcPr>
            <w:tcW w:w="32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630FBFEB" w14:textId="77777777" w:rsidR="00551B77" w:rsidRPr="00551B77" w:rsidRDefault="00551B77" w:rsidP="00551B77">
            <w:pPr>
              <w:rPr>
                <w:rFonts w:ascii="Century Gothic" w:eastAsia="Times New Roman" w:hAnsi="Century Gothic" w:cs="Times New Roman"/>
                <w:b/>
                <w:bCs/>
                <w:color w:val="1A4A5E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6E4277A8" w14:textId="77777777" w:rsidR="00551B77" w:rsidRPr="00551B77" w:rsidRDefault="00551B77" w:rsidP="00551B77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1A4A5E"/>
                <w:sz w:val="18"/>
                <w:szCs w:val="18"/>
              </w:rPr>
            </w:pPr>
            <w:r w:rsidRPr="00551B77">
              <w:rPr>
                <w:rFonts w:ascii="Century Gothic" w:eastAsia="Times New Roman" w:hAnsi="Century Gothic" w:cs="Times New Roman"/>
                <w:b/>
                <w:bCs/>
                <w:color w:val="1A4A5E"/>
                <w:sz w:val="18"/>
                <w:szCs w:val="18"/>
              </w:rPr>
              <w:t>PHONE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6F54758" w14:textId="3E8BE54E" w:rsidR="00551B77" w:rsidRPr="00551B77" w:rsidRDefault="00551B77" w:rsidP="00551B77">
            <w:pPr>
              <w:ind w:firstLineChars="100" w:firstLine="200"/>
              <w:rPr>
                <w:rFonts w:ascii="Century Gothic" w:eastAsia="Times New Roman" w:hAnsi="Century Gothic" w:cs="Times New Roman"/>
                <w:color w:val="1A4A5E"/>
                <w:sz w:val="20"/>
                <w:szCs w:val="20"/>
              </w:rPr>
            </w:pPr>
            <w:r w:rsidRPr="00551B77">
              <w:rPr>
                <w:rFonts w:ascii="Century Gothic" w:eastAsia="Times New Roman" w:hAnsi="Century Gothic" w:cs="Times New Roman"/>
                <w:color w:val="1A4A5E"/>
                <w:sz w:val="20"/>
                <w:szCs w:val="20"/>
              </w:rPr>
              <w:t> </w:t>
            </w:r>
            <w:r w:rsidR="00FE4C22">
              <w:rPr>
                <w:rFonts w:ascii="Century Gothic" w:eastAsia="Times New Roman" w:hAnsi="Century Gothic" w:cs="Times New Roman"/>
                <w:color w:val="1A4A5E"/>
                <w:sz w:val="20"/>
                <w:szCs w:val="20"/>
              </w:rPr>
              <w:t>505 5755 5102</w:t>
            </w:r>
          </w:p>
        </w:tc>
      </w:tr>
      <w:tr w:rsidR="00551B77" w:rsidRPr="00551B77" w14:paraId="7484C89F" w14:textId="77777777" w:rsidTr="00F24C80">
        <w:trPr>
          <w:trHeight w:val="360"/>
        </w:trPr>
        <w:tc>
          <w:tcPr>
            <w:tcW w:w="32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507C19FB" w14:textId="77777777" w:rsidR="00551B77" w:rsidRPr="00551B77" w:rsidRDefault="00551B77" w:rsidP="00551B77">
            <w:pPr>
              <w:rPr>
                <w:rFonts w:ascii="Century Gothic" w:eastAsia="Times New Roman" w:hAnsi="Century Gothic" w:cs="Times New Roman"/>
                <w:b/>
                <w:bCs/>
                <w:color w:val="1A4A5E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43FD9BC2" w14:textId="77777777" w:rsidR="00551B77" w:rsidRPr="00551B77" w:rsidRDefault="00551B77" w:rsidP="00551B77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1A4A5E"/>
                <w:sz w:val="18"/>
                <w:szCs w:val="18"/>
              </w:rPr>
            </w:pPr>
            <w:r w:rsidRPr="00551B77">
              <w:rPr>
                <w:rFonts w:ascii="Century Gothic" w:eastAsia="Times New Roman" w:hAnsi="Century Gothic" w:cs="Times New Roman"/>
                <w:b/>
                <w:bCs/>
                <w:color w:val="1A4A5E"/>
                <w:sz w:val="18"/>
                <w:szCs w:val="18"/>
              </w:rPr>
              <w:t>EMAIL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34D38B1" w14:textId="6655E85F" w:rsidR="00551B77" w:rsidRPr="00551B77" w:rsidRDefault="00551B77" w:rsidP="00551B77">
            <w:pPr>
              <w:ind w:firstLineChars="100" w:firstLine="200"/>
              <w:rPr>
                <w:rFonts w:ascii="Century Gothic" w:eastAsia="Times New Roman" w:hAnsi="Century Gothic" w:cs="Times New Roman"/>
                <w:color w:val="1A4A5E"/>
                <w:sz w:val="20"/>
                <w:szCs w:val="20"/>
              </w:rPr>
            </w:pPr>
            <w:r w:rsidRPr="00551B77">
              <w:rPr>
                <w:rFonts w:ascii="Century Gothic" w:eastAsia="Times New Roman" w:hAnsi="Century Gothic" w:cs="Times New Roman"/>
                <w:color w:val="1A4A5E"/>
                <w:sz w:val="20"/>
                <w:szCs w:val="20"/>
              </w:rPr>
              <w:t> </w:t>
            </w:r>
            <w:r w:rsidR="00CE0C55">
              <w:rPr>
                <w:rFonts w:ascii="Century Gothic" w:eastAsia="Times New Roman" w:hAnsi="Century Gothic" w:cs="Times New Roman"/>
                <w:color w:val="1A4A5E"/>
                <w:sz w:val="20"/>
                <w:szCs w:val="20"/>
              </w:rPr>
              <w:t>Talavera.Salvador@elim5.com</w:t>
            </w:r>
          </w:p>
        </w:tc>
      </w:tr>
      <w:tr w:rsidR="00551B77" w:rsidRPr="00551B77" w14:paraId="4110EF5C" w14:textId="77777777" w:rsidTr="00F24C80">
        <w:trPr>
          <w:trHeight w:val="360"/>
        </w:trPr>
        <w:tc>
          <w:tcPr>
            <w:tcW w:w="32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25117260" w14:textId="77777777" w:rsidR="00551B77" w:rsidRPr="00551B77" w:rsidRDefault="00551B77" w:rsidP="00551B77">
            <w:pPr>
              <w:rPr>
                <w:rFonts w:ascii="Century Gothic" w:eastAsia="Times New Roman" w:hAnsi="Century Gothic" w:cs="Times New Roman"/>
                <w:b/>
                <w:bCs/>
                <w:color w:val="1A4A5E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295D9508" w14:textId="1C7BA0EB" w:rsidR="00551B77" w:rsidRPr="00551B77" w:rsidRDefault="00551B77" w:rsidP="00551B77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1A4A5E"/>
                <w:sz w:val="18"/>
                <w:szCs w:val="18"/>
              </w:rPr>
            </w:pPr>
          </w:p>
        </w:tc>
        <w:tc>
          <w:tcPr>
            <w:tcW w:w="5400" w:type="dxa"/>
            <w:vMerge w:val="restart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62B2AAD" w14:textId="77777777" w:rsidR="00551B77" w:rsidRPr="00551B77" w:rsidRDefault="00551B77" w:rsidP="00551B77">
            <w:pPr>
              <w:ind w:firstLineChars="100" w:firstLine="200"/>
              <w:rPr>
                <w:rFonts w:ascii="Century Gothic" w:eastAsia="Times New Roman" w:hAnsi="Century Gothic" w:cs="Times New Roman"/>
                <w:color w:val="1A4A5E"/>
                <w:sz w:val="20"/>
                <w:szCs w:val="20"/>
              </w:rPr>
            </w:pPr>
            <w:r w:rsidRPr="00551B77">
              <w:rPr>
                <w:rFonts w:ascii="Century Gothic" w:eastAsia="Times New Roman" w:hAnsi="Century Gothic" w:cs="Times New Roman"/>
                <w:color w:val="1A4A5E"/>
                <w:sz w:val="20"/>
                <w:szCs w:val="20"/>
              </w:rPr>
              <w:t> </w:t>
            </w:r>
          </w:p>
        </w:tc>
      </w:tr>
      <w:tr w:rsidR="00551B77" w:rsidRPr="00551B77" w14:paraId="475EDBAA" w14:textId="77777777" w:rsidTr="00F24C80">
        <w:trPr>
          <w:trHeight w:val="360"/>
        </w:trPr>
        <w:tc>
          <w:tcPr>
            <w:tcW w:w="32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41BB8552" w14:textId="77777777" w:rsidR="00551B77" w:rsidRPr="00551B77" w:rsidRDefault="00551B77" w:rsidP="00551B77">
            <w:pPr>
              <w:rPr>
                <w:rFonts w:ascii="Century Gothic" w:eastAsia="Times New Roman" w:hAnsi="Century Gothic" w:cs="Times New Roman"/>
                <w:b/>
                <w:bCs/>
                <w:color w:val="1A4A5E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51F68004" w14:textId="77777777" w:rsidR="00551B77" w:rsidRPr="00551B77" w:rsidRDefault="00551B77" w:rsidP="00551B77">
            <w:pPr>
              <w:rPr>
                <w:rFonts w:ascii="Century Gothic" w:eastAsia="Times New Roman" w:hAnsi="Century Gothic" w:cs="Times New Roman"/>
                <w:b/>
                <w:bCs/>
                <w:color w:val="1A4A5E"/>
                <w:sz w:val="18"/>
                <w:szCs w:val="18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vAlign w:val="center"/>
            <w:hideMark/>
          </w:tcPr>
          <w:p w14:paraId="789A0280" w14:textId="77777777" w:rsidR="00551B77" w:rsidRPr="00551B77" w:rsidRDefault="00551B77" w:rsidP="00551B77">
            <w:pPr>
              <w:rPr>
                <w:rFonts w:ascii="Century Gothic" w:eastAsia="Times New Roman" w:hAnsi="Century Gothic" w:cs="Times New Roman"/>
                <w:color w:val="1A4A5E"/>
                <w:sz w:val="20"/>
                <w:szCs w:val="20"/>
              </w:rPr>
            </w:pPr>
          </w:p>
        </w:tc>
      </w:tr>
      <w:tr w:rsidR="00551B77" w:rsidRPr="00551B77" w14:paraId="66EAA3A5" w14:textId="77777777" w:rsidTr="00F24C80">
        <w:trPr>
          <w:trHeight w:val="360"/>
        </w:trPr>
        <w:tc>
          <w:tcPr>
            <w:tcW w:w="32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1D1DE9A4" w14:textId="77777777" w:rsidR="00551B77" w:rsidRPr="00551B77" w:rsidRDefault="00551B77" w:rsidP="00551B77">
            <w:pPr>
              <w:rPr>
                <w:rFonts w:ascii="Century Gothic" w:eastAsia="Times New Roman" w:hAnsi="Century Gothic" w:cs="Times New Roman"/>
                <w:b/>
                <w:bCs/>
                <w:color w:val="1A4A5E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1F990D19" w14:textId="77777777" w:rsidR="00551B77" w:rsidRPr="00551B77" w:rsidRDefault="00551B77" w:rsidP="00551B77">
            <w:pPr>
              <w:rPr>
                <w:rFonts w:ascii="Century Gothic" w:eastAsia="Times New Roman" w:hAnsi="Century Gothic" w:cs="Times New Roman"/>
                <w:b/>
                <w:bCs/>
                <w:color w:val="1A4A5E"/>
                <w:sz w:val="18"/>
                <w:szCs w:val="18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vAlign w:val="center"/>
            <w:hideMark/>
          </w:tcPr>
          <w:p w14:paraId="4D984DB9" w14:textId="77777777" w:rsidR="00551B77" w:rsidRPr="00551B77" w:rsidRDefault="00551B77" w:rsidP="00551B77">
            <w:pPr>
              <w:rPr>
                <w:rFonts w:ascii="Century Gothic" w:eastAsia="Times New Roman" w:hAnsi="Century Gothic" w:cs="Times New Roman"/>
                <w:color w:val="1A4A5E"/>
                <w:sz w:val="20"/>
                <w:szCs w:val="20"/>
              </w:rPr>
            </w:pPr>
          </w:p>
        </w:tc>
      </w:tr>
      <w:tr w:rsidR="00551B77" w:rsidRPr="00551B77" w14:paraId="7AAF252A" w14:textId="77777777" w:rsidTr="00F24C80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279BA" w14:textId="77777777" w:rsidR="00551B77" w:rsidRPr="00551B77" w:rsidRDefault="00551B77" w:rsidP="00551B77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4BFA5" w14:textId="77777777" w:rsidR="00551B77" w:rsidRPr="00551B77" w:rsidRDefault="00551B77" w:rsidP="00551B77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8E613" w14:textId="77777777" w:rsidR="00551B77" w:rsidRPr="00551B77" w:rsidRDefault="00551B77" w:rsidP="00551B77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1B77" w:rsidRPr="00551B77" w14:paraId="0AC47071" w14:textId="77777777" w:rsidTr="00F24C80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1BA4A" w14:textId="77777777" w:rsidR="00551B77" w:rsidRPr="00551B77" w:rsidRDefault="00551B77" w:rsidP="00551B7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551B77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PROJECT</w:t>
            </w:r>
          </w:p>
        </w:tc>
      </w:tr>
      <w:tr w:rsidR="00551B77" w:rsidRPr="00551B77" w14:paraId="688BD7CE" w14:textId="77777777" w:rsidTr="00F24C80">
        <w:trPr>
          <w:trHeight w:val="44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2D1A6470" w14:textId="5C88930C" w:rsidR="00551B77" w:rsidRPr="00551B77" w:rsidRDefault="00CE0C55" w:rsidP="00551B7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noProof/>
                <w:color w:val="266066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noProof/>
                <w:color w:val="266066"/>
                <w:sz w:val="20"/>
                <w:szCs w:val="20"/>
              </w:rPr>
              <w:t>DESCRIPTION</w:t>
            </w:r>
          </w:p>
        </w:tc>
      </w:tr>
      <w:tr w:rsidR="00551B77" w:rsidRPr="00551B77" w14:paraId="35AE30B3" w14:textId="77777777" w:rsidTr="00F24C80">
        <w:trPr>
          <w:trHeight w:val="10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7E2DFBD" w14:textId="48BDDB60" w:rsidR="00551B77" w:rsidRPr="00551B77" w:rsidRDefault="005C4EA1" w:rsidP="007A7B4F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Using the assets provided build a responsive webpage </w:t>
            </w:r>
          </w:p>
        </w:tc>
      </w:tr>
      <w:tr w:rsidR="00551B77" w:rsidRPr="00551B77" w14:paraId="698FF69F" w14:textId="77777777" w:rsidTr="00F24C80">
        <w:trPr>
          <w:trHeight w:val="44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768F111A" w14:textId="23471BA0" w:rsidR="00551B77" w:rsidRPr="00551B77" w:rsidRDefault="0081565E" w:rsidP="00551B7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noProof/>
                <w:color w:val="266066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noProof/>
                <w:color w:val="266066"/>
                <w:sz w:val="20"/>
                <w:szCs w:val="20"/>
              </w:rPr>
              <w:t>TOOLS</w:t>
            </w:r>
            <w:r w:rsidR="00551B77" w:rsidRPr="00551B77">
              <w:rPr>
                <w:rFonts w:ascii="Century Gothic" w:eastAsia="Times New Roman" w:hAnsi="Century Gothic" w:cs="Times New Roman"/>
                <w:b/>
                <w:bCs/>
                <w:noProof/>
                <w:color w:val="266066"/>
                <w:sz w:val="20"/>
                <w:szCs w:val="20"/>
              </w:rPr>
              <w:t xml:space="preserve">  </w:t>
            </w:r>
          </w:p>
        </w:tc>
      </w:tr>
      <w:tr w:rsidR="00551B77" w:rsidRPr="00551B77" w14:paraId="22B5EBF9" w14:textId="77777777" w:rsidTr="00F24C80">
        <w:trPr>
          <w:trHeight w:val="10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2F52C6B" w14:textId="3695C978" w:rsidR="00551B77" w:rsidRPr="00551B77" w:rsidRDefault="00551B77" w:rsidP="00551B77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551B77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0A4DB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B</w:t>
            </w:r>
            <w:r w:rsidR="00AF362D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rand guidelines</w:t>
            </w:r>
            <w:r w:rsidR="000A4DB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. </w:t>
            </w:r>
            <w:r w:rsidR="005C4EA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Ai files. </w:t>
            </w:r>
          </w:p>
        </w:tc>
      </w:tr>
      <w:tr w:rsidR="00F24C80" w:rsidRPr="00551B77" w14:paraId="13B6132E" w14:textId="77777777" w:rsidTr="00F24C80">
        <w:trPr>
          <w:gridAfter w:val="2"/>
          <w:wAfter w:w="7560" w:type="dxa"/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70DB7" w14:textId="77777777" w:rsidR="00F24C80" w:rsidRPr="00551B77" w:rsidRDefault="00F24C80" w:rsidP="00F55ECF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24C80" w:rsidRPr="00551B77" w14:paraId="6C4B2B48" w14:textId="77777777" w:rsidTr="00F24C80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0A7C30" w14:textId="2335F071" w:rsidR="00F24C80" w:rsidRPr="00551B77" w:rsidRDefault="00F24C80" w:rsidP="00F55EC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INSTRUCTIONS</w:t>
            </w:r>
          </w:p>
        </w:tc>
      </w:tr>
      <w:tr w:rsidR="00F24C80" w:rsidRPr="00551B77" w14:paraId="1162AF81" w14:textId="77777777" w:rsidTr="00F24C80">
        <w:trPr>
          <w:trHeight w:val="44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EEAF6" w:themeFill="accent1" w:themeFillTint="33"/>
            <w:vAlign w:val="center"/>
            <w:hideMark/>
          </w:tcPr>
          <w:p w14:paraId="1AC84DF0" w14:textId="77777777" w:rsidR="00F24C80" w:rsidRPr="00551B77" w:rsidRDefault="00F24C80" w:rsidP="00F55EC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noProof/>
                <w:color w:val="266066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noProof/>
                <w:color w:val="266066"/>
                <w:sz w:val="20"/>
                <w:szCs w:val="20"/>
              </w:rPr>
              <w:t>DESCRIPTION</w:t>
            </w:r>
          </w:p>
        </w:tc>
      </w:tr>
      <w:tr w:rsidR="00F24C80" w:rsidRPr="00551B77" w14:paraId="4C66EA13" w14:textId="77777777" w:rsidTr="00F24C80">
        <w:trPr>
          <w:trHeight w:val="10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B5ECE4F" w14:textId="1A944195" w:rsidR="00C97C88" w:rsidRDefault="00F24C80" w:rsidP="00C97C88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E4C2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Upload your project to the </w:t>
            </w:r>
            <w:r w:rsidR="005C4EA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link provided in your email</w:t>
            </w:r>
            <w:r w:rsidR="00C97C88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</w:t>
            </w:r>
          </w:p>
          <w:p w14:paraId="11F3AE00" w14:textId="7591F823" w:rsidR="00F24C80" w:rsidRPr="00F24C80" w:rsidRDefault="00F24C80" w:rsidP="00F24C80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24C8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Ensure all your assets are packaged as a single zip file</w:t>
            </w:r>
          </w:p>
        </w:tc>
      </w:tr>
      <w:tr w:rsidR="00F24C80" w:rsidRPr="00551B77" w14:paraId="1C9DD658" w14:textId="77777777" w:rsidTr="00F24C80">
        <w:trPr>
          <w:gridAfter w:val="2"/>
          <w:wAfter w:w="7560" w:type="dxa"/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5CA47" w14:textId="77777777" w:rsidR="00F24C80" w:rsidRPr="00551B77" w:rsidRDefault="00F24C80" w:rsidP="00F55ECF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</w:tr>
    </w:tbl>
    <w:p w14:paraId="47856FA7" w14:textId="77777777" w:rsidR="00EC7D2C" w:rsidRPr="00551B77" w:rsidRDefault="00322971" w:rsidP="00551B77"/>
    <w:sectPr w:rsidR="00EC7D2C" w:rsidRPr="00551B77" w:rsidSect="005D336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0B724" w14:textId="77777777" w:rsidR="00322971" w:rsidRDefault="00322971" w:rsidP="00551B77">
      <w:r>
        <w:separator/>
      </w:r>
    </w:p>
  </w:endnote>
  <w:endnote w:type="continuationSeparator" w:id="0">
    <w:p w14:paraId="77763D01" w14:textId="77777777" w:rsidR="00322971" w:rsidRDefault="00322971" w:rsidP="00551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F7B6B" w14:textId="77777777" w:rsidR="00322971" w:rsidRDefault="00322971" w:rsidP="00551B77">
      <w:r>
        <w:separator/>
      </w:r>
    </w:p>
  </w:footnote>
  <w:footnote w:type="continuationSeparator" w:id="0">
    <w:p w14:paraId="350AA180" w14:textId="77777777" w:rsidR="00322971" w:rsidRDefault="00322971" w:rsidP="00551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FE3A2" w14:textId="7F8D9C3A" w:rsidR="00F24C80" w:rsidRDefault="00F24C80">
    <w:pPr>
      <w:pStyle w:val="Header"/>
    </w:pPr>
    <w:r>
      <w:rPr>
        <w:noProof/>
      </w:rPr>
      <w:drawing>
        <wp:inline distT="0" distB="0" distL="0" distR="0" wp14:anchorId="1D833242" wp14:editId="07987A04">
          <wp:extent cx="495300" cy="62420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2D6B"/>
    <w:multiLevelType w:val="hybridMultilevel"/>
    <w:tmpl w:val="9F5AD8BC"/>
    <w:lvl w:ilvl="0" w:tplc="1009000F">
      <w:start w:val="1"/>
      <w:numFmt w:val="decimal"/>
      <w:lvlText w:val="%1."/>
      <w:lvlJc w:val="left"/>
      <w:pPr>
        <w:ind w:left="975" w:hanging="360"/>
      </w:pPr>
    </w:lvl>
    <w:lvl w:ilvl="1" w:tplc="10090019">
      <w:start w:val="1"/>
      <w:numFmt w:val="lowerLetter"/>
      <w:lvlText w:val="%2."/>
      <w:lvlJc w:val="left"/>
      <w:pPr>
        <w:ind w:left="1695" w:hanging="360"/>
      </w:pPr>
    </w:lvl>
    <w:lvl w:ilvl="2" w:tplc="1009001B" w:tentative="1">
      <w:start w:val="1"/>
      <w:numFmt w:val="lowerRoman"/>
      <w:lvlText w:val="%3."/>
      <w:lvlJc w:val="right"/>
      <w:pPr>
        <w:ind w:left="2415" w:hanging="180"/>
      </w:pPr>
    </w:lvl>
    <w:lvl w:ilvl="3" w:tplc="1009000F" w:tentative="1">
      <w:start w:val="1"/>
      <w:numFmt w:val="decimal"/>
      <w:lvlText w:val="%4."/>
      <w:lvlJc w:val="left"/>
      <w:pPr>
        <w:ind w:left="3135" w:hanging="360"/>
      </w:pPr>
    </w:lvl>
    <w:lvl w:ilvl="4" w:tplc="10090019" w:tentative="1">
      <w:start w:val="1"/>
      <w:numFmt w:val="lowerLetter"/>
      <w:lvlText w:val="%5."/>
      <w:lvlJc w:val="left"/>
      <w:pPr>
        <w:ind w:left="3855" w:hanging="360"/>
      </w:pPr>
    </w:lvl>
    <w:lvl w:ilvl="5" w:tplc="1009001B" w:tentative="1">
      <w:start w:val="1"/>
      <w:numFmt w:val="lowerRoman"/>
      <w:lvlText w:val="%6."/>
      <w:lvlJc w:val="right"/>
      <w:pPr>
        <w:ind w:left="4575" w:hanging="180"/>
      </w:pPr>
    </w:lvl>
    <w:lvl w:ilvl="6" w:tplc="1009000F" w:tentative="1">
      <w:start w:val="1"/>
      <w:numFmt w:val="decimal"/>
      <w:lvlText w:val="%7."/>
      <w:lvlJc w:val="left"/>
      <w:pPr>
        <w:ind w:left="5295" w:hanging="360"/>
      </w:pPr>
    </w:lvl>
    <w:lvl w:ilvl="7" w:tplc="10090019" w:tentative="1">
      <w:start w:val="1"/>
      <w:numFmt w:val="lowerLetter"/>
      <w:lvlText w:val="%8."/>
      <w:lvlJc w:val="left"/>
      <w:pPr>
        <w:ind w:left="6015" w:hanging="360"/>
      </w:pPr>
    </w:lvl>
    <w:lvl w:ilvl="8" w:tplc="1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 w15:restartNumberingAfterBreak="0">
    <w:nsid w:val="31704730"/>
    <w:multiLevelType w:val="hybridMultilevel"/>
    <w:tmpl w:val="9F5AD8BC"/>
    <w:lvl w:ilvl="0" w:tplc="1009000F">
      <w:start w:val="1"/>
      <w:numFmt w:val="decimal"/>
      <w:lvlText w:val="%1."/>
      <w:lvlJc w:val="left"/>
      <w:pPr>
        <w:ind w:left="975" w:hanging="360"/>
      </w:pPr>
    </w:lvl>
    <w:lvl w:ilvl="1" w:tplc="10090019" w:tentative="1">
      <w:start w:val="1"/>
      <w:numFmt w:val="lowerLetter"/>
      <w:lvlText w:val="%2."/>
      <w:lvlJc w:val="left"/>
      <w:pPr>
        <w:ind w:left="1695" w:hanging="360"/>
      </w:pPr>
    </w:lvl>
    <w:lvl w:ilvl="2" w:tplc="1009001B" w:tentative="1">
      <w:start w:val="1"/>
      <w:numFmt w:val="lowerRoman"/>
      <w:lvlText w:val="%3."/>
      <w:lvlJc w:val="right"/>
      <w:pPr>
        <w:ind w:left="2415" w:hanging="180"/>
      </w:pPr>
    </w:lvl>
    <w:lvl w:ilvl="3" w:tplc="1009000F" w:tentative="1">
      <w:start w:val="1"/>
      <w:numFmt w:val="decimal"/>
      <w:lvlText w:val="%4."/>
      <w:lvlJc w:val="left"/>
      <w:pPr>
        <w:ind w:left="3135" w:hanging="360"/>
      </w:pPr>
    </w:lvl>
    <w:lvl w:ilvl="4" w:tplc="10090019" w:tentative="1">
      <w:start w:val="1"/>
      <w:numFmt w:val="lowerLetter"/>
      <w:lvlText w:val="%5."/>
      <w:lvlJc w:val="left"/>
      <w:pPr>
        <w:ind w:left="3855" w:hanging="360"/>
      </w:pPr>
    </w:lvl>
    <w:lvl w:ilvl="5" w:tplc="1009001B" w:tentative="1">
      <w:start w:val="1"/>
      <w:numFmt w:val="lowerRoman"/>
      <w:lvlText w:val="%6."/>
      <w:lvlJc w:val="right"/>
      <w:pPr>
        <w:ind w:left="4575" w:hanging="180"/>
      </w:pPr>
    </w:lvl>
    <w:lvl w:ilvl="6" w:tplc="1009000F" w:tentative="1">
      <w:start w:val="1"/>
      <w:numFmt w:val="decimal"/>
      <w:lvlText w:val="%7."/>
      <w:lvlJc w:val="left"/>
      <w:pPr>
        <w:ind w:left="5295" w:hanging="360"/>
      </w:pPr>
    </w:lvl>
    <w:lvl w:ilvl="7" w:tplc="10090019" w:tentative="1">
      <w:start w:val="1"/>
      <w:numFmt w:val="lowerLetter"/>
      <w:lvlText w:val="%8."/>
      <w:lvlJc w:val="left"/>
      <w:pPr>
        <w:ind w:left="6015" w:hanging="360"/>
      </w:pPr>
    </w:lvl>
    <w:lvl w:ilvl="8" w:tplc="10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ED"/>
    <w:rsid w:val="000535ED"/>
    <w:rsid w:val="000658F2"/>
    <w:rsid w:val="000A4DBE"/>
    <w:rsid w:val="000F0CF4"/>
    <w:rsid w:val="000F5029"/>
    <w:rsid w:val="002D1BBD"/>
    <w:rsid w:val="00322971"/>
    <w:rsid w:val="00373F7C"/>
    <w:rsid w:val="00431474"/>
    <w:rsid w:val="00441011"/>
    <w:rsid w:val="00471C74"/>
    <w:rsid w:val="004937B7"/>
    <w:rsid w:val="00551B77"/>
    <w:rsid w:val="005C4EA1"/>
    <w:rsid w:val="005D3360"/>
    <w:rsid w:val="006023E7"/>
    <w:rsid w:val="0063150A"/>
    <w:rsid w:val="007A7B4F"/>
    <w:rsid w:val="0081565E"/>
    <w:rsid w:val="00842BB5"/>
    <w:rsid w:val="008D10B1"/>
    <w:rsid w:val="00924C11"/>
    <w:rsid w:val="00942BC5"/>
    <w:rsid w:val="00AF362D"/>
    <w:rsid w:val="00B97978"/>
    <w:rsid w:val="00BC17E0"/>
    <w:rsid w:val="00C14529"/>
    <w:rsid w:val="00C678CC"/>
    <w:rsid w:val="00C97C88"/>
    <w:rsid w:val="00CA162E"/>
    <w:rsid w:val="00CB4075"/>
    <w:rsid w:val="00CE0C55"/>
    <w:rsid w:val="00D325A2"/>
    <w:rsid w:val="00DB06F3"/>
    <w:rsid w:val="00DF1BE9"/>
    <w:rsid w:val="00E24F5D"/>
    <w:rsid w:val="00E4416E"/>
    <w:rsid w:val="00F24C80"/>
    <w:rsid w:val="00F7266E"/>
    <w:rsid w:val="00FE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8B56"/>
  <w15:chartTrackingRefBased/>
  <w15:docId w15:val="{597F29EA-DCA4-4D34-9668-857E465D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4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C80"/>
  </w:style>
  <w:style w:type="paragraph" w:styleId="Footer">
    <w:name w:val="footer"/>
    <w:basedOn w:val="Normal"/>
    <w:link w:val="FooterChar"/>
    <w:uiPriority w:val="99"/>
    <w:unhideWhenUsed/>
    <w:rsid w:val="00F24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C80"/>
  </w:style>
  <w:style w:type="character" w:styleId="UnresolvedMention">
    <w:name w:val="Unresolved Mention"/>
    <w:basedOn w:val="DefaultParagraphFont"/>
    <w:uiPriority w:val="99"/>
    <w:semiHidden/>
    <w:unhideWhenUsed/>
    <w:rsid w:val="00C97C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C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ETING\Demand%20Gen\Create%20Brief%20Templates\Word%20&amp;%20Excel%20templates\AdvertisingCreativeBrie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AdvertisingCreativeBrief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Smartsheet.com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Ploue-Smith</dc:creator>
  <cp:keywords/>
  <dc:description/>
  <cp:lastModifiedBy>Susan Verma</cp:lastModifiedBy>
  <cp:revision>3</cp:revision>
  <dcterms:created xsi:type="dcterms:W3CDTF">2019-07-19T02:21:00Z</dcterms:created>
  <dcterms:modified xsi:type="dcterms:W3CDTF">2019-07-19T18:22:00Z</dcterms:modified>
</cp:coreProperties>
</file>